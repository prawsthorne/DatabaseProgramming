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088"/>
        <w:gridCol w:w="288"/>
        <w:gridCol w:w="8424"/>
      </w:tblGrid>
      <w:tr w:rsidR="001526EF" w14:paraId="1D758ADE" w14:textId="77777777" w:rsidTr="00D6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Date"/>
            <w:tag w:val=""/>
            <w:id w:val="1545635524"/>
            <w:placeholder>
              <w:docPart w:val="36B2A0E264E34A2EA0EE98A9328D0AC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tc>
              <w:tcPr>
                <w:tcW w:w="2088" w:type="dxa"/>
                <w:tcBorders>
                  <w:bottom w:val="single" w:sz="36" w:space="0" w:color="auto"/>
                </w:tcBorders>
                <w:vAlign w:val="bottom"/>
              </w:tcPr>
              <w:p w14:paraId="3DE1CFCE" w14:textId="52FAF93B" w:rsidR="001526EF" w:rsidRDefault="00B02BD7">
                <w:pPr>
                  <w:pStyle w:val="Date"/>
                  <w:spacing w:before="0"/>
                  <w:ind w:left="0" w:right="0"/>
                </w:pPr>
                <w:r>
                  <w:t>12July2021</w:t>
                </w:r>
              </w:p>
            </w:tc>
          </w:sdtContent>
        </w:sdt>
        <w:tc>
          <w:tcPr>
            <w:tcW w:w="288" w:type="dxa"/>
            <w:vAlign w:val="bottom"/>
          </w:tcPr>
          <w:p w14:paraId="1AEDF26C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bottom w:val="single" w:sz="36" w:space="0" w:color="auto"/>
            </w:tcBorders>
            <w:vAlign w:val="bottom"/>
          </w:tcPr>
          <w:p w14:paraId="3579D1E2" w14:textId="060C7AFF" w:rsidR="001526EF" w:rsidRDefault="00A74534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33DFA9C893394FA1B8B7F3A92F4C5B2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1872AD">
                  <w:t>Invoice No.</w:t>
                </w:r>
              </w:sdtContent>
            </w:sdt>
            <w:r w:rsidR="001872AD">
              <w:t xml:space="preserve"> </w:t>
            </w:r>
            <w:sdt>
              <w:sdtPr>
                <w:alias w:val="Invoice Number"/>
                <w:tag w:val=""/>
                <w:id w:val="739994104"/>
                <w:placeholder>
                  <w:docPart w:val="766EA5E1042241A08ED803773B1216D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B02BD7">
                  <w:t>0003</w:t>
                </w:r>
              </w:sdtContent>
            </w:sdt>
          </w:p>
        </w:tc>
      </w:tr>
      <w:tr w:rsidR="001526EF" w14:paraId="1FD000E9" w14:textId="77777777" w:rsidTr="00D65F41">
        <w:tc>
          <w:tcPr>
            <w:tcW w:w="2088" w:type="dxa"/>
            <w:tcBorders>
              <w:top w:val="single" w:sz="36" w:space="0" w:color="auto"/>
            </w:tcBorders>
            <w:vAlign w:val="top"/>
          </w:tcPr>
          <w:p w14:paraId="415D303A" w14:textId="77777777" w:rsidR="001526EF" w:rsidRDefault="001872AD">
            <w:pPr>
              <w:pStyle w:val="Heading1"/>
              <w:ind w:left="0" w:right="0"/>
              <w:outlineLvl w:val="0"/>
            </w:pPr>
            <w:r>
              <w:t>To</w:t>
            </w:r>
          </w:p>
          <w:p w14:paraId="3B06AF8B" w14:textId="77777777" w:rsidR="0021351E" w:rsidRDefault="00B02BD7" w:rsidP="00B02BD7">
            <w:pPr>
              <w:pStyle w:val="Heading2"/>
              <w:spacing w:before="0"/>
              <w:ind w:left="0" w:right="0"/>
              <w:outlineLvl w:val="1"/>
            </w:pPr>
            <w:r>
              <w:t>Fred Flintstone</w:t>
            </w:r>
            <w:r w:rsidR="001872AD">
              <w:br/>
            </w:r>
            <w:r w:rsidR="0021351E" w:rsidRPr="0021351E">
              <w:t>235 Sandstone Way</w:t>
            </w:r>
            <w:r w:rsidR="001872AD">
              <w:br/>
            </w:r>
            <w:r>
              <w:t xml:space="preserve">Bedrock, NL, CANADA </w:t>
            </w:r>
            <w:r w:rsidR="0021351E" w:rsidRPr="0021351E">
              <w:t>D5K1N5</w:t>
            </w:r>
          </w:p>
          <w:p w14:paraId="3AFFA0C4" w14:textId="61CCAB25" w:rsidR="00B02BD7" w:rsidRPr="00B02BD7" w:rsidRDefault="00B96B45" w:rsidP="00B02BD7">
            <w:pPr>
              <w:pStyle w:val="Heading2"/>
              <w:spacing w:before="0"/>
              <w:ind w:left="0" w:right="0"/>
              <w:outlineLvl w:val="1"/>
            </w:pPr>
            <w:r>
              <w:t>fred@</w:t>
            </w:r>
            <w:r w:rsidR="0021351E">
              <w:t>bedrock.com</w:t>
            </w:r>
            <w:r>
              <w:t xml:space="preserve"> </w:t>
            </w:r>
          </w:p>
          <w:p w14:paraId="153BB5BF" w14:textId="77777777" w:rsidR="001526EF" w:rsidRDefault="001872AD">
            <w:pPr>
              <w:pStyle w:val="Heading1"/>
              <w:ind w:left="0" w:right="0"/>
              <w:outlineLvl w:val="0"/>
            </w:pPr>
            <w:r>
              <w:t>Ship To</w:t>
            </w:r>
          </w:p>
          <w:p w14:paraId="2EB82A0B" w14:textId="77777777" w:rsidR="001526EF" w:rsidRDefault="00A74534">
            <w:pPr>
              <w:pStyle w:val="Heading2"/>
              <w:spacing w:before="0"/>
              <w:ind w:left="0" w:right="0"/>
              <w:outlineLvl w:val="1"/>
            </w:pPr>
            <w:sdt>
              <w:sdtPr>
                <w:id w:val="-1333145210"/>
                <w:placeholder>
                  <w:docPart w:val="71DF8772CCCD4D51A4C50D1A2B801D5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872AD">
                  <w:t>Same as recipient</w:t>
                </w:r>
              </w:sdtContent>
            </w:sdt>
          </w:p>
          <w:p w14:paraId="6A31B0AD" w14:textId="77777777" w:rsidR="001526EF" w:rsidRDefault="001872AD">
            <w:pPr>
              <w:pStyle w:val="Heading1"/>
              <w:ind w:left="0" w:right="0"/>
              <w:outlineLvl w:val="0"/>
            </w:pPr>
            <w:r>
              <w:t>Instructions</w:t>
            </w:r>
          </w:p>
          <w:p w14:paraId="0F53BE08" w14:textId="4285DAA9" w:rsidR="001526EF" w:rsidRDefault="00B02BD7">
            <w:pPr>
              <w:pStyle w:val="Heading2"/>
              <w:spacing w:before="0"/>
              <w:ind w:left="0" w:right="0"/>
              <w:outlineLvl w:val="1"/>
            </w:pPr>
            <w:r>
              <w:t xml:space="preserve">Leave on door sill if no </w:t>
            </w:r>
            <w:r w:rsidR="00057796">
              <w:t>one home</w:t>
            </w:r>
            <w:r>
              <w:t>.</w:t>
            </w:r>
          </w:p>
        </w:tc>
        <w:tc>
          <w:tcPr>
            <w:tcW w:w="288" w:type="dxa"/>
            <w:vAlign w:val="top"/>
          </w:tcPr>
          <w:p w14:paraId="1AAE02F0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20B37659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</w:tr>
    </w:tbl>
    <w:p w14:paraId="09BFB68D" w14:textId="77777777" w:rsidR="001526EF" w:rsidRDefault="001526EF">
      <w:pPr>
        <w:pStyle w:val="NoSpacing"/>
      </w:pPr>
    </w:p>
    <w:tbl>
      <w:tblPr>
        <w:tblStyle w:val="TableGrid"/>
        <w:tblW w:w="8424" w:type="dxa"/>
        <w:tblInd w:w="2376" w:type="dxa"/>
        <w:tblLook w:val="04E0" w:firstRow="1" w:lastRow="1" w:firstColumn="1" w:lastColumn="0" w:noHBand="0" w:noVBand="1"/>
        <w:tblCaption w:val="Invoice table"/>
      </w:tblPr>
      <w:tblGrid>
        <w:gridCol w:w="1443"/>
        <w:gridCol w:w="4101"/>
        <w:gridCol w:w="1440"/>
        <w:gridCol w:w="1440"/>
      </w:tblGrid>
      <w:tr w:rsidR="001526EF" w14:paraId="26310EF2" w14:textId="77777777" w:rsidTr="00152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</w:tcPr>
          <w:p w14:paraId="1ACAF2C7" w14:textId="77777777" w:rsidR="001526EF" w:rsidRDefault="001872AD">
            <w:r>
              <w:t>Quantity</w:t>
            </w:r>
          </w:p>
        </w:tc>
        <w:tc>
          <w:tcPr>
            <w:tcW w:w="4101" w:type="dxa"/>
          </w:tcPr>
          <w:p w14:paraId="76D06E91" w14:textId="77777777" w:rsidR="001526EF" w:rsidRDefault="001872AD">
            <w:r>
              <w:t>Description</w:t>
            </w:r>
          </w:p>
        </w:tc>
        <w:tc>
          <w:tcPr>
            <w:tcW w:w="1440" w:type="dxa"/>
          </w:tcPr>
          <w:p w14:paraId="352EAC4F" w14:textId="77777777" w:rsidR="001526EF" w:rsidRDefault="001872AD">
            <w:r>
              <w:t>Unit Price</w:t>
            </w:r>
          </w:p>
        </w:tc>
        <w:tc>
          <w:tcPr>
            <w:tcW w:w="1440" w:type="dxa"/>
          </w:tcPr>
          <w:p w14:paraId="5A952173" w14:textId="77777777" w:rsidR="001526EF" w:rsidRDefault="001872AD">
            <w:r>
              <w:t>Total</w:t>
            </w:r>
          </w:p>
        </w:tc>
      </w:tr>
      <w:tr w:rsidR="001526EF" w14:paraId="2C4A4ABC" w14:textId="77777777" w:rsidTr="001526EF">
        <w:tc>
          <w:tcPr>
            <w:tcW w:w="1443" w:type="dxa"/>
          </w:tcPr>
          <w:p w14:paraId="43172F68" w14:textId="0D7C4204" w:rsidR="001526EF" w:rsidRDefault="00B02BD7">
            <w:pPr>
              <w:jc w:val="center"/>
            </w:pPr>
            <w:r>
              <w:t>3</w:t>
            </w:r>
          </w:p>
        </w:tc>
        <w:tc>
          <w:tcPr>
            <w:tcW w:w="4101" w:type="dxa"/>
          </w:tcPr>
          <w:p w14:paraId="6B828C49" w14:textId="34C6464E" w:rsidR="001526EF" w:rsidRDefault="00B02BD7">
            <w:r>
              <w:t>12 packs of socks (1 orange, 1 blue, 1 red)</w:t>
            </w:r>
          </w:p>
        </w:tc>
        <w:tc>
          <w:tcPr>
            <w:tcW w:w="1440" w:type="dxa"/>
          </w:tcPr>
          <w:p w14:paraId="0A4CAEC1" w14:textId="28CECDA1" w:rsidR="001526EF" w:rsidRDefault="00B02BD7">
            <w:pPr>
              <w:jc w:val="right"/>
            </w:pPr>
            <w:r>
              <w:t>12.50</w:t>
            </w:r>
          </w:p>
        </w:tc>
        <w:tc>
          <w:tcPr>
            <w:tcW w:w="1440" w:type="dxa"/>
          </w:tcPr>
          <w:p w14:paraId="3AD8DAAF" w14:textId="193BB2CA" w:rsidR="001526EF" w:rsidRDefault="00B02BD7">
            <w:pPr>
              <w:jc w:val="right"/>
            </w:pPr>
            <w:r>
              <w:t>37.50</w:t>
            </w:r>
          </w:p>
        </w:tc>
      </w:tr>
      <w:tr w:rsidR="001526EF" w14:paraId="15809E7F" w14:textId="77777777" w:rsidTr="001526EF">
        <w:tc>
          <w:tcPr>
            <w:tcW w:w="1443" w:type="dxa"/>
          </w:tcPr>
          <w:p w14:paraId="3921DC00" w14:textId="7096A67F" w:rsidR="001526EF" w:rsidRDefault="00B02BD7">
            <w:pPr>
              <w:jc w:val="center"/>
            </w:pPr>
            <w:r>
              <w:t>1</w:t>
            </w:r>
          </w:p>
        </w:tc>
        <w:tc>
          <w:tcPr>
            <w:tcW w:w="4101" w:type="dxa"/>
          </w:tcPr>
          <w:p w14:paraId="6301AD56" w14:textId="42028DB6" w:rsidR="001526EF" w:rsidRDefault="00B02BD7">
            <w:r>
              <w:t>5 pack of undershirts</w:t>
            </w:r>
          </w:p>
        </w:tc>
        <w:tc>
          <w:tcPr>
            <w:tcW w:w="1440" w:type="dxa"/>
          </w:tcPr>
          <w:p w14:paraId="5263A511" w14:textId="60EE876B" w:rsidR="001526EF" w:rsidRDefault="00B02BD7">
            <w:pPr>
              <w:jc w:val="right"/>
            </w:pPr>
            <w:r>
              <w:t>36.70</w:t>
            </w:r>
          </w:p>
        </w:tc>
        <w:tc>
          <w:tcPr>
            <w:tcW w:w="1440" w:type="dxa"/>
          </w:tcPr>
          <w:p w14:paraId="53C05B6F" w14:textId="1C9E791B" w:rsidR="001526EF" w:rsidRDefault="00B02BD7">
            <w:pPr>
              <w:jc w:val="right"/>
            </w:pPr>
            <w:r>
              <w:t>36.70</w:t>
            </w:r>
          </w:p>
        </w:tc>
      </w:tr>
      <w:tr w:rsidR="001526EF" w14:paraId="669D890B" w14:textId="77777777" w:rsidTr="001526EF">
        <w:tc>
          <w:tcPr>
            <w:tcW w:w="1443" w:type="dxa"/>
          </w:tcPr>
          <w:p w14:paraId="024D3A91" w14:textId="3583E3B8" w:rsidR="001526EF" w:rsidRDefault="00B02BD7">
            <w:pPr>
              <w:jc w:val="center"/>
            </w:pPr>
            <w:r>
              <w:t>2</w:t>
            </w:r>
          </w:p>
        </w:tc>
        <w:tc>
          <w:tcPr>
            <w:tcW w:w="4101" w:type="dxa"/>
          </w:tcPr>
          <w:p w14:paraId="67CC8AA4" w14:textId="64542551" w:rsidR="001526EF" w:rsidRDefault="00B02BD7">
            <w:r>
              <w:t>Sabretooth underwear</w:t>
            </w:r>
          </w:p>
        </w:tc>
        <w:tc>
          <w:tcPr>
            <w:tcW w:w="1440" w:type="dxa"/>
          </w:tcPr>
          <w:p w14:paraId="2CEF97BD" w14:textId="3BE96FE0" w:rsidR="001526EF" w:rsidRDefault="00057796">
            <w:pPr>
              <w:jc w:val="right"/>
            </w:pPr>
            <w:r>
              <w:t>16.50</w:t>
            </w:r>
          </w:p>
        </w:tc>
        <w:tc>
          <w:tcPr>
            <w:tcW w:w="1440" w:type="dxa"/>
          </w:tcPr>
          <w:p w14:paraId="7E9CF630" w14:textId="45C52C45" w:rsidR="001526EF" w:rsidRDefault="00057796">
            <w:pPr>
              <w:jc w:val="right"/>
            </w:pPr>
            <w:r>
              <w:t>33.00</w:t>
            </w:r>
          </w:p>
        </w:tc>
      </w:tr>
      <w:tr w:rsidR="001526EF" w14:paraId="7BA8376F" w14:textId="77777777" w:rsidTr="001526EF">
        <w:tc>
          <w:tcPr>
            <w:tcW w:w="1443" w:type="dxa"/>
          </w:tcPr>
          <w:p w14:paraId="449F63B5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31C0E222" w14:textId="77777777" w:rsidR="001526EF" w:rsidRDefault="001526EF"/>
        </w:tc>
        <w:tc>
          <w:tcPr>
            <w:tcW w:w="1440" w:type="dxa"/>
          </w:tcPr>
          <w:p w14:paraId="4FB001DA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2E43D752" w14:textId="77777777" w:rsidR="001526EF" w:rsidRDefault="001526EF">
            <w:pPr>
              <w:jc w:val="right"/>
            </w:pPr>
          </w:p>
        </w:tc>
      </w:tr>
      <w:tr w:rsidR="001526EF" w14:paraId="27101F56" w14:textId="77777777" w:rsidTr="001526EF">
        <w:tc>
          <w:tcPr>
            <w:tcW w:w="1443" w:type="dxa"/>
          </w:tcPr>
          <w:p w14:paraId="7F638492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27E1E0EF" w14:textId="77777777" w:rsidR="001526EF" w:rsidRDefault="001526EF"/>
        </w:tc>
        <w:tc>
          <w:tcPr>
            <w:tcW w:w="1440" w:type="dxa"/>
          </w:tcPr>
          <w:p w14:paraId="1F7EE919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62C1275E" w14:textId="77777777" w:rsidR="001526EF" w:rsidRDefault="001526EF">
            <w:pPr>
              <w:jc w:val="right"/>
            </w:pPr>
          </w:p>
        </w:tc>
      </w:tr>
      <w:tr w:rsidR="001526EF" w14:paraId="64E02E45" w14:textId="77777777" w:rsidTr="001526EF">
        <w:tc>
          <w:tcPr>
            <w:tcW w:w="1443" w:type="dxa"/>
          </w:tcPr>
          <w:p w14:paraId="730497B1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123C451C" w14:textId="77777777" w:rsidR="001526EF" w:rsidRDefault="001526EF"/>
        </w:tc>
        <w:tc>
          <w:tcPr>
            <w:tcW w:w="1440" w:type="dxa"/>
          </w:tcPr>
          <w:p w14:paraId="2D33F48D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3D399399" w14:textId="77777777" w:rsidR="001526EF" w:rsidRDefault="001526EF">
            <w:pPr>
              <w:jc w:val="right"/>
            </w:pPr>
          </w:p>
        </w:tc>
      </w:tr>
      <w:tr w:rsidR="001526EF" w14:paraId="4B9F78EB" w14:textId="77777777" w:rsidTr="001526EF">
        <w:tc>
          <w:tcPr>
            <w:tcW w:w="1443" w:type="dxa"/>
          </w:tcPr>
          <w:p w14:paraId="075BF72B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6E25E7E3" w14:textId="77777777" w:rsidR="001526EF" w:rsidRDefault="001526EF"/>
        </w:tc>
        <w:tc>
          <w:tcPr>
            <w:tcW w:w="1440" w:type="dxa"/>
          </w:tcPr>
          <w:p w14:paraId="3F3DE34E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4445FA48" w14:textId="77777777" w:rsidR="001526EF" w:rsidRDefault="001526EF">
            <w:pPr>
              <w:jc w:val="right"/>
            </w:pPr>
          </w:p>
        </w:tc>
      </w:tr>
      <w:tr w:rsidR="001526EF" w14:paraId="7489A76D" w14:textId="77777777" w:rsidTr="001526EF">
        <w:tc>
          <w:tcPr>
            <w:tcW w:w="1443" w:type="dxa"/>
          </w:tcPr>
          <w:p w14:paraId="3FEEA444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412096D3" w14:textId="77777777" w:rsidR="001526EF" w:rsidRDefault="001526EF"/>
        </w:tc>
        <w:tc>
          <w:tcPr>
            <w:tcW w:w="1440" w:type="dxa"/>
          </w:tcPr>
          <w:p w14:paraId="1A46F97E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2FDE0C46" w14:textId="77777777" w:rsidR="001526EF" w:rsidRDefault="001526EF">
            <w:pPr>
              <w:jc w:val="right"/>
            </w:pPr>
          </w:p>
        </w:tc>
      </w:tr>
      <w:tr w:rsidR="001526EF" w14:paraId="0F464CAB" w14:textId="77777777" w:rsidTr="001526EF">
        <w:tc>
          <w:tcPr>
            <w:tcW w:w="1443" w:type="dxa"/>
            <w:tcBorders>
              <w:right w:val="nil"/>
            </w:tcBorders>
          </w:tcPr>
          <w:p w14:paraId="5FE9042C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0951E454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Subtotal</w:t>
            </w:r>
          </w:p>
        </w:tc>
        <w:tc>
          <w:tcPr>
            <w:tcW w:w="1440" w:type="dxa"/>
          </w:tcPr>
          <w:p w14:paraId="25B123EA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7BB80BB" w14:textId="69FC5F44" w:rsidR="001526EF" w:rsidRDefault="0005779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107.20</w:t>
            </w:r>
          </w:p>
        </w:tc>
      </w:tr>
      <w:tr w:rsidR="001526EF" w14:paraId="708F622A" w14:textId="77777777" w:rsidTr="001526EF">
        <w:tc>
          <w:tcPr>
            <w:tcW w:w="1443" w:type="dxa"/>
            <w:tcBorders>
              <w:right w:val="nil"/>
            </w:tcBorders>
          </w:tcPr>
          <w:p w14:paraId="16F80195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43617337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Tax</w:t>
            </w:r>
          </w:p>
        </w:tc>
        <w:tc>
          <w:tcPr>
            <w:tcW w:w="1440" w:type="dxa"/>
          </w:tcPr>
          <w:p w14:paraId="0C8DE6C4" w14:textId="455B40F6" w:rsidR="001526EF" w:rsidRDefault="0005779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  <w:tc>
          <w:tcPr>
            <w:tcW w:w="1440" w:type="dxa"/>
          </w:tcPr>
          <w:p w14:paraId="3ADAA241" w14:textId="0E4A61BA" w:rsidR="001526EF" w:rsidRDefault="0005779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16.08</w:t>
            </w:r>
          </w:p>
        </w:tc>
      </w:tr>
      <w:tr w:rsidR="001526EF" w14:paraId="4F6C7CF6" w14:textId="77777777" w:rsidTr="001526EF">
        <w:tc>
          <w:tcPr>
            <w:tcW w:w="1443" w:type="dxa"/>
            <w:tcBorders>
              <w:right w:val="nil"/>
            </w:tcBorders>
          </w:tcPr>
          <w:p w14:paraId="47B5DB32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26A6E369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&amp; Handling</w:t>
            </w:r>
          </w:p>
        </w:tc>
        <w:tc>
          <w:tcPr>
            <w:tcW w:w="1440" w:type="dxa"/>
          </w:tcPr>
          <w:p w14:paraId="6B6EE93E" w14:textId="1008A2C0" w:rsidR="001526EF" w:rsidRDefault="0010342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Ground</w:t>
            </w:r>
          </w:p>
        </w:tc>
        <w:tc>
          <w:tcPr>
            <w:tcW w:w="1440" w:type="dxa"/>
          </w:tcPr>
          <w:p w14:paraId="18F6CEE9" w14:textId="38B50CE5" w:rsidR="001526EF" w:rsidRDefault="0010342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057796">
              <w:rPr>
                <w:sz w:val="22"/>
                <w:szCs w:val="22"/>
              </w:rPr>
              <w:t>.00</w:t>
            </w:r>
          </w:p>
        </w:tc>
      </w:tr>
      <w:tr w:rsidR="001526EF" w14:paraId="353F10AA" w14:textId="77777777" w:rsidTr="001526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  <w:tcBorders>
              <w:right w:val="nil"/>
            </w:tcBorders>
          </w:tcPr>
          <w:p w14:paraId="1002CBAD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left w:val="nil"/>
            </w:tcBorders>
          </w:tcPr>
          <w:p w14:paraId="564C6B50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440" w:type="dxa"/>
          </w:tcPr>
          <w:p w14:paraId="4CBDB022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241ADA8D" w14:textId="30C92010" w:rsidR="001526EF" w:rsidRDefault="00057796">
            <w:pPr>
              <w:jc w:val="right"/>
            </w:pPr>
            <w:r>
              <w:t>1</w:t>
            </w:r>
            <w:r w:rsidR="0010342D">
              <w:t>35</w:t>
            </w:r>
            <w:r>
              <w:t>.28</w:t>
            </w:r>
          </w:p>
        </w:tc>
      </w:tr>
    </w:tbl>
    <w:p w14:paraId="4F6F2180" w14:textId="77777777" w:rsidR="001526EF" w:rsidRDefault="001872AD">
      <w:pPr>
        <w:pStyle w:val="Terms"/>
      </w:pPr>
      <w:r>
        <w:t>Due upon receipt</w:t>
      </w:r>
    </w:p>
    <w:p w14:paraId="7564F9DF" w14:textId="77777777" w:rsidR="00D65F41" w:rsidRDefault="001872AD" w:rsidP="00FD044F">
      <w:pPr>
        <w:pStyle w:val="Closing"/>
      </w:pPr>
      <w:r>
        <w:t>Thank you for your business!</w:t>
      </w:r>
    </w:p>
    <w:sectPr w:rsidR="00D65F41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A8151" w14:textId="77777777" w:rsidR="00A74534" w:rsidRDefault="00A74534">
      <w:pPr>
        <w:spacing w:after="0" w:line="240" w:lineRule="auto"/>
      </w:pPr>
      <w:r>
        <w:separator/>
      </w:r>
    </w:p>
  </w:endnote>
  <w:endnote w:type="continuationSeparator" w:id="0">
    <w:p w14:paraId="6438A594" w14:textId="77777777" w:rsidR="00A74534" w:rsidRDefault="00A7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2B88BF71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10FBEB90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51A82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76042" w14:textId="4EB9A0B5" w:rsidR="00E06E64" w:rsidRDefault="00B02BD7" w:rsidP="00E06E64">
    <w:pPr>
      <w:pStyle w:val="Organization"/>
    </w:pPr>
    <w:r>
      <w:t>Menswear 4 U</w:t>
    </w:r>
    <w:r w:rsidR="00057796">
      <w:t xml:space="preserve"> Sandstone</w:t>
    </w:r>
  </w:p>
  <w:tbl>
    <w:tblPr>
      <w:tblStyle w:val="PlainTable4"/>
      <w:tblW w:w="4922" w:type="pct"/>
      <w:tblLayout w:type="fixed"/>
      <w:tblLook w:val="0620" w:firstRow="1" w:lastRow="0" w:firstColumn="0" w:lastColumn="0" w:noHBand="1" w:noVBand="1"/>
      <w:tblCaption w:val="Footer layout table"/>
    </w:tblPr>
    <w:tblGrid>
      <w:gridCol w:w="2790"/>
      <w:gridCol w:w="2455"/>
      <w:gridCol w:w="3969"/>
      <w:gridCol w:w="360"/>
      <w:gridCol w:w="1058"/>
    </w:tblGrid>
    <w:tr w:rsidR="00E06E64" w14:paraId="4B457D58" w14:textId="77777777" w:rsidTr="00EC4B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58F48803" w14:textId="3948C547" w:rsidR="00E06E64" w:rsidRDefault="00E06E64" w:rsidP="00E06E64">
          <w:pPr>
            <w:pStyle w:val="Footer"/>
          </w:pPr>
          <w:r>
            <w:rPr>
              <w:rStyle w:val="Strong"/>
            </w:rPr>
            <w:t>Tel</w:t>
          </w:r>
          <w:r>
            <w:t xml:space="preserve"> </w:t>
          </w:r>
          <w:r w:rsidR="00B02BD7">
            <w:t>555-890-7654</w:t>
          </w:r>
        </w:p>
        <w:p w14:paraId="3812C93C" w14:textId="54E6F75E" w:rsidR="00E06E64" w:rsidRDefault="00E06E64" w:rsidP="00E06E64">
          <w:pPr>
            <w:pStyle w:val="Footer"/>
          </w:pPr>
        </w:p>
      </w:tc>
      <w:tc>
        <w:tcPr>
          <w:tcW w:w="2455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43BEDD16" w14:textId="4422DF02" w:rsidR="00E06E64" w:rsidRDefault="00B02BD7" w:rsidP="00E06E64">
          <w:pPr>
            <w:pStyle w:val="Footer"/>
          </w:pPr>
          <w:r>
            <w:t>1235 Sandstone Rd. Bedrock, NL, CANADA A2E3K4</w:t>
          </w:r>
        </w:p>
      </w:tc>
      <w:tc>
        <w:tcPr>
          <w:tcW w:w="3969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0C346A1D" w14:textId="1CFF57FE" w:rsidR="00E06E64" w:rsidRDefault="00B02BD7" w:rsidP="00E06E64">
          <w:pPr>
            <w:pStyle w:val="Footer"/>
          </w:pPr>
          <w:r>
            <w:t>Website: www.menswear4u.com</w:t>
          </w:r>
          <w:r w:rsidR="00EC4BCA">
            <w:t>\sandstone</w:t>
          </w:r>
        </w:p>
        <w:p w14:paraId="51D79B33" w14:textId="3D41C178" w:rsidR="00E06E64" w:rsidRDefault="00B02BD7" w:rsidP="00EC4BCA">
          <w:pPr>
            <w:pStyle w:val="Footer"/>
            <w:ind w:right="-921"/>
          </w:pPr>
          <w:r>
            <w:t xml:space="preserve">Email: </w:t>
          </w:r>
          <w:r w:rsidR="003D3C79">
            <w:t>sandstone</w:t>
          </w:r>
          <w:r>
            <w:t>@menswear4u.com</w:t>
          </w:r>
        </w:p>
      </w:tc>
      <w:tc>
        <w:tcPr>
          <w:tcW w:w="360" w:type="dxa"/>
        </w:tcPr>
        <w:p w14:paraId="5769C400" w14:textId="77777777" w:rsidR="00E06E64" w:rsidRDefault="00E06E64" w:rsidP="00E06E64">
          <w:pPr>
            <w:pStyle w:val="Footer"/>
            <w:rPr>
              <w:noProof/>
              <w:lang w:val="en-US"/>
            </w:rPr>
          </w:pPr>
        </w:p>
      </w:tc>
      <w:tc>
        <w:tcPr>
          <w:tcW w:w="1058" w:type="dxa"/>
          <w:tcBorders>
            <w:bottom w:val="single" w:sz="36" w:space="0" w:color="auto"/>
          </w:tcBorders>
        </w:tcPr>
        <w:p w14:paraId="0F9110FD" w14:textId="056AE317" w:rsidR="00E06E64" w:rsidRDefault="00E06E64" w:rsidP="00FD044F">
          <w:pPr>
            <w:pStyle w:val="Footer"/>
            <w:spacing w:after="60"/>
            <w:jc w:val="center"/>
          </w:pPr>
        </w:p>
      </w:tc>
    </w:tr>
  </w:tbl>
  <w:p w14:paraId="43E68517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B94D" w14:textId="77777777" w:rsidR="00A74534" w:rsidRDefault="00A74534">
      <w:pPr>
        <w:spacing w:after="0" w:line="240" w:lineRule="auto"/>
      </w:pPr>
      <w:r>
        <w:separator/>
      </w:r>
    </w:p>
  </w:footnote>
  <w:footnote w:type="continuationSeparator" w:id="0">
    <w:p w14:paraId="7DB7B7D1" w14:textId="77777777" w:rsidR="00A74534" w:rsidRDefault="00A74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6157E469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6E78C460" w14:textId="64C77E94" w:rsidR="001526EF" w:rsidRDefault="00B02BD7">
              <w:pPr>
                <w:pStyle w:val="Date"/>
                <w:spacing w:before="0"/>
                <w:ind w:left="0" w:right="0"/>
              </w:pPr>
              <w:r>
                <w:t>12July2021</w:t>
              </w:r>
            </w:p>
          </w:tc>
        </w:sdtContent>
      </w:sdt>
      <w:tc>
        <w:tcPr>
          <w:tcW w:w="288" w:type="dxa"/>
          <w:vAlign w:val="bottom"/>
        </w:tcPr>
        <w:p w14:paraId="2A1290EF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254EF69E" w14:textId="09E196EA" w:rsidR="001526EF" w:rsidRDefault="00A74534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r w:rsidR="00B02BD7">
                <w:t>0003</w:t>
              </w:r>
            </w:sdtContent>
          </w:sdt>
        </w:p>
      </w:tc>
    </w:tr>
  </w:tbl>
  <w:p w14:paraId="03E28842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D7"/>
    <w:rsid w:val="00057796"/>
    <w:rsid w:val="0008687C"/>
    <w:rsid w:val="0010342D"/>
    <w:rsid w:val="001526EF"/>
    <w:rsid w:val="001872AD"/>
    <w:rsid w:val="0021351E"/>
    <w:rsid w:val="003D3C79"/>
    <w:rsid w:val="00A74534"/>
    <w:rsid w:val="00B02BD7"/>
    <w:rsid w:val="00B96B45"/>
    <w:rsid w:val="00D32401"/>
    <w:rsid w:val="00D65F41"/>
    <w:rsid w:val="00E06E64"/>
    <w:rsid w:val="00E259EC"/>
    <w:rsid w:val="00EC4BCA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AE459"/>
  <w15:chartTrackingRefBased/>
  <w15:docId w15:val="{940D7FD1-E166-4997-9E2F-1AFC5EFD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96B4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Local\Packages\Microsoft.Office.Desktop_8wekyb3d8bbwe\LocalCache\Roaming\Microsoft\Templates\Business%20invoice%20(Red%20and%20Blac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B2A0E264E34A2EA0EE98A9328D0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1A737-D3B6-4F16-803C-F91519F16423}"/>
      </w:docPartPr>
      <w:docPartBody>
        <w:p w:rsidR="00804C69" w:rsidRDefault="00585610">
          <w:pPr>
            <w:pStyle w:val="36B2A0E264E34A2EA0EE98A9328D0AC3"/>
          </w:pPr>
          <w:r>
            <w:t>Date</w:t>
          </w:r>
        </w:p>
      </w:docPartBody>
    </w:docPart>
    <w:docPart>
      <w:docPartPr>
        <w:name w:val="33DFA9C893394FA1B8B7F3A92F4C5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8F56A-8081-46D0-BC4D-07BC790485EC}"/>
      </w:docPartPr>
      <w:docPartBody>
        <w:p w:rsidR="00804C69" w:rsidRDefault="00585610">
          <w:pPr>
            <w:pStyle w:val="33DFA9C893394FA1B8B7F3A92F4C5B26"/>
          </w:pPr>
          <w:r>
            <w:t>Invoice No.</w:t>
          </w:r>
        </w:p>
      </w:docPartBody>
    </w:docPart>
    <w:docPart>
      <w:docPartPr>
        <w:name w:val="766EA5E1042241A08ED803773B121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A05D9-8B12-451A-BF93-30C3A88F7722}"/>
      </w:docPartPr>
      <w:docPartBody>
        <w:p w:rsidR="00804C69" w:rsidRDefault="00585610">
          <w:pPr>
            <w:pStyle w:val="766EA5E1042241A08ED803773B1216D4"/>
          </w:pPr>
          <w:r>
            <w:t>1234</w:t>
          </w:r>
        </w:p>
      </w:docPartBody>
    </w:docPart>
    <w:docPart>
      <w:docPartPr>
        <w:name w:val="71DF8772CCCD4D51A4C50D1A2B801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45269-FA1D-4229-ADD2-AEA922953374}"/>
      </w:docPartPr>
      <w:docPartBody>
        <w:p w:rsidR="00804C69" w:rsidRDefault="00585610">
          <w:pPr>
            <w:pStyle w:val="71DF8772CCCD4D51A4C50D1A2B801D54"/>
          </w:pPr>
          <w:r>
            <w:t>Same as recipient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10"/>
    <w:rsid w:val="0034493F"/>
    <w:rsid w:val="00585610"/>
    <w:rsid w:val="00804C69"/>
    <w:rsid w:val="00BC2212"/>
    <w:rsid w:val="00C1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B2A0E264E34A2EA0EE98A9328D0AC3">
    <w:name w:val="36B2A0E264E34A2EA0EE98A9328D0AC3"/>
  </w:style>
  <w:style w:type="paragraph" w:customStyle="1" w:styleId="33DFA9C893394FA1B8B7F3A92F4C5B26">
    <w:name w:val="33DFA9C893394FA1B8B7F3A92F4C5B26"/>
  </w:style>
  <w:style w:type="paragraph" w:customStyle="1" w:styleId="766EA5E1042241A08ED803773B1216D4">
    <w:name w:val="766EA5E1042241A08ED803773B1216D4"/>
  </w:style>
  <w:style w:type="paragraph" w:customStyle="1" w:styleId="71DF8772CCCD4D51A4C50D1A2B801D54">
    <w:name w:val="71DF8772CCCD4D51A4C50D1A2B801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(Red and Black).dotx</Template>
  <TotalTime>51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>12July2021</cp:keywords>
  <dc:description>0003</dc:description>
  <cp:lastModifiedBy>Peter Rawsthorne</cp:lastModifiedBy>
  <cp:revision>6</cp:revision>
  <dcterms:created xsi:type="dcterms:W3CDTF">2021-06-26T19:29:00Z</dcterms:created>
  <dcterms:modified xsi:type="dcterms:W3CDTF">2021-09-27T00:51:00Z</dcterms:modified>
</cp:coreProperties>
</file>